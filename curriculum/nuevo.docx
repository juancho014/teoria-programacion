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9026"/>
      </w:tblGrid>
      <w:tr w:rsidR="00692703" w:rsidRPr="00FD7C80" w14:paraId="75A29593" w14:textId="77777777" w:rsidTr="000420EE">
        <w:trPr>
          <w:trHeight w:hRule="exact" w:val="141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99CFDB5" w14:textId="427882F4" w:rsidR="00692703" w:rsidRPr="000420EE" w:rsidRDefault="00C064E6" w:rsidP="00913946">
            <w:pPr>
              <w:pStyle w:val="Ttulo"/>
              <w:rPr>
                <w:sz w:val="52"/>
                <w:szCs w:val="52"/>
              </w:rPr>
            </w:pPr>
            <w:r w:rsidRPr="000420EE">
              <w:rPr>
                <w:sz w:val="52"/>
                <w:szCs w:val="52"/>
              </w:rPr>
              <w:t>juan</w:t>
            </w:r>
            <w:r w:rsidR="00692703" w:rsidRPr="000420EE">
              <w:rPr>
                <w:sz w:val="52"/>
                <w:szCs w:val="52"/>
                <w:lang w:bidi="es-ES"/>
              </w:rPr>
              <w:t xml:space="preserve"> </w:t>
            </w:r>
            <w:r w:rsidRPr="000420EE">
              <w:rPr>
                <w:rStyle w:val="nfasisintenso"/>
                <w:sz w:val="52"/>
                <w:szCs w:val="52"/>
              </w:rPr>
              <w:t>betancourt</w:t>
            </w:r>
          </w:p>
          <w:p w14:paraId="16BDF7A7" w14:textId="54A6A382" w:rsidR="00692703" w:rsidRPr="00FD7C80" w:rsidRDefault="00C064E6" w:rsidP="00913946">
            <w:pPr>
              <w:pStyle w:val="Informacindecontacto"/>
              <w:contextualSpacing w:val="0"/>
            </w:pPr>
            <w:r>
              <w:rPr>
                <w:lang w:bidi="es-ES"/>
              </w:rPr>
              <w:t>Almafuerte 33623-San Justo</w:t>
            </w:r>
            <w:r w:rsidR="00692703" w:rsidRPr="00FD7C80"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-1459182552"/>
                <w:placeholder>
                  <w:docPart w:val="0EABB6ED227F472A901655DFFBF6315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D7C80">
                  <w:rPr>
                    <w:lang w:bidi="es-ES"/>
                  </w:rPr>
                  <w:t>·</w:t>
                </w:r>
              </w:sdtContent>
            </w:sdt>
            <w:r w:rsidR="00692703" w:rsidRPr="00FD7C80">
              <w:rPr>
                <w:lang w:bidi="es-ES"/>
              </w:rPr>
              <w:t xml:space="preserve"> </w:t>
            </w:r>
            <w:r>
              <w:rPr>
                <w:lang w:bidi="es-ES"/>
              </w:rPr>
              <w:t>teléfono:1133157475 Estado Civil: Soltero</w:t>
            </w:r>
          </w:p>
          <w:p w14:paraId="10D27A18" w14:textId="49B9A018" w:rsidR="00692703" w:rsidRPr="00FD7C80" w:rsidRDefault="00C064E6" w:rsidP="00913946">
            <w:pPr>
              <w:pStyle w:val="nfasisenlainformacindecontacto"/>
              <w:contextualSpacing w:val="0"/>
            </w:pPr>
            <w:r>
              <w:t>Email:</w:t>
            </w:r>
            <w:r w:rsidR="00692703" w:rsidRPr="00FD7C80"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2000459528"/>
                <w:placeholder>
                  <w:docPart w:val="141A802393424994BFC5E3CD52BFAA0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D7C80">
                  <w:rPr>
                    <w:lang w:bidi="es-ES"/>
                  </w:rPr>
                  <w:t>·</w:t>
                </w:r>
              </w:sdtContent>
            </w:sdt>
            <w:r w:rsidR="00692703" w:rsidRPr="00FD7C80">
              <w:rPr>
                <w:lang w:bidi="es-ES"/>
              </w:rPr>
              <w:t xml:space="preserve"> </w:t>
            </w:r>
            <w:r>
              <w:t>juanfb19mail.com</w:t>
            </w:r>
            <w:r w:rsidR="00692703" w:rsidRPr="00FD7C80"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759871761"/>
                <w:placeholder>
                  <w:docPart w:val="4F2A88B19786483EB05D3D9636D70FD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D7C80">
                  <w:rPr>
                    <w:lang w:bidi="es-ES"/>
                  </w:rPr>
                  <w:t>·</w:t>
                </w:r>
              </w:sdtContent>
            </w:sdt>
            <w:r w:rsidR="00692703" w:rsidRPr="00FD7C80">
              <w:rPr>
                <w:lang w:bidi="es-ES"/>
              </w:rPr>
              <w:t xml:space="preserve"> </w:t>
            </w:r>
          </w:p>
        </w:tc>
      </w:tr>
      <w:tr w:rsidR="009571D8" w:rsidRPr="00FD7C80" w14:paraId="38FA1AC8" w14:textId="77777777" w:rsidTr="000420EE">
        <w:trPr>
          <w:trHeight w:val="572"/>
        </w:trPr>
        <w:tc>
          <w:tcPr>
            <w:tcW w:w="9360" w:type="dxa"/>
            <w:tcMar>
              <w:top w:w="432" w:type="dxa"/>
            </w:tcMar>
          </w:tcPr>
          <w:p w14:paraId="795124B5" w14:textId="0B38E135" w:rsidR="001755A8" w:rsidRPr="00FD7C80" w:rsidRDefault="001755A8" w:rsidP="00913946">
            <w:pPr>
              <w:contextualSpacing w:val="0"/>
            </w:pPr>
          </w:p>
        </w:tc>
      </w:tr>
    </w:tbl>
    <w:p w14:paraId="6DE23B34" w14:textId="77777777" w:rsidR="004E01EB" w:rsidRPr="00FD7C80" w:rsidRDefault="00C87A2C" w:rsidP="004E01EB">
      <w:pPr>
        <w:pStyle w:val="Ttulo1"/>
      </w:pPr>
      <w:sdt>
        <w:sdtPr>
          <w:alias w:val="Experiencia:"/>
          <w:tag w:val="Experiencia:"/>
          <w:id w:val="-1983300934"/>
          <w:placeholder>
            <w:docPart w:val="18149BD81EE943928AEE63E0F18D7BA3"/>
          </w:placeholder>
          <w:temporary/>
          <w:showingPlcHdr/>
          <w15:appearance w15:val="hidden"/>
        </w:sdtPr>
        <w:sdtEndPr/>
        <w:sdtContent>
          <w:r w:rsidR="004E01EB" w:rsidRPr="00FD7C80">
            <w:rPr>
              <w:lang w:bidi="es-ES"/>
            </w:rPr>
            <w:t>Experiencia</w:t>
          </w:r>
        </w:sdtContent>
      </w:sdt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9598"/>
      </w:tblGrid>
      <w:tr w:rsidR="001D0BF1" w:rsidRPr="00FD7C80" w14:paraId="3DA1D568" w14:textId="77777777" w:rsidTr="00D66A52">
        <w:tc>
          <w:tcPr>
            <w:tcW w:w="9355" w:type="dxa"/>
          </w:tcPr>
          <w:p w14:paraId="1B061DD9" w14:textId="0DB3D580" w:rsidR="001D0BF1" w:rsidRPr="00FD7C80" w:rsidRDefault="00C064E6" w:rsidP="001D0BF1">
            <w:pPr>
              <w:pStyle w:val="Ttulo3"/>
              <w:contextualSpacing w:val="0"/>
              <w:outlineLvl w:val="2"/>
            </w:pPr>
            <w:r>
              <w:t>ingreso: mayo-1999   Egreso:</w:t>
            </w:r>
            <w:r w:rsidR="000420EE">
              <w:t xml:space="preserve"> </w:t>
            </w:r>
            <w:r>
              <w:t>julio-2000</w:t>
            </w:r>
          </w:p>
          <w:p w14:paraId="54B3CD4C" w14:textId="2215A455" w:rsidR="001D0BF1" w:rsidRPr="00FD7C80" w:rsidRDefault="00C064E6" w:rsidP="001D0BF1">
            <w:pPr>
              <w:pStyle w:val="Ttulo2"/>
              <w:contextualSpacing w:val="0"/>
              <w:outlineLvl w:val="1"/>
            </w:pPr>
            <w:r>
              <w:t>Repositor</w:t>
            </w:r>
            <w:r w:rsidR="001D0BF1" w:rsidRPr="00FD7C80">
              <w:rPr>
                <w:lang w:bidi="es-ES"/>
              </w:rPr>
              <w:t xml:space="preserve">, </w:t>
            </w:r>
            <w:r>
              <w:rPr>
                <w:rStyle w:val="Referenciasutil"/>
              </w:rPr>
              <w:t>vital</w:t>
            </w:r>
          </w:p>
          <w:p w14:paraId="10D7B0AF" w14:textId="4CAC24EA" w:rsidR="001E3120" w:rsidRPr="00FD7C80" w:rsidRDefault="00C064E6" w:rsidP="001D0BF1">
            <w:pPr>
              <w:contextualSpacing w:val="0"/>
            </w:pPr>
            <w:r w:rsidRPr="00C064E6">
              <w:rPr>
                <w:noProof/>
              </w:rPr>
              <w:drawing>
                <wp:inline distT="0" distB="0" distL="0" distR="0" wp14:anchorId="39987852" wp14:editId="25F5402F">
                  <wp:extent cx="5724525" cy="75247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1DF9" w:rsidRPr="00FD7C80" w14:paraId="4D7431D3" w14:textId="77777777" w:rsidTr="00F61DF9">
        <w:tc>
          <w:tcPr>
            <w:tcW w:w="9355" w:type="dxa"/>
            <w:tcMar>
              <w:top w:w="216" w:type="dxa"/>
            </w:tcMar>
          </w:tcPr>
          <w:p w14:paraId="0484DA97" w14:textId="5FC1F95C" w:rsidR="00F61DF9" w:rsidRPr="00FD7C80" w:rsidRDefault="000420EE" w:rsidP="00F61DF9">
            <w:pPr>
              <w:pStyle w:val="Ttulo3"/>
              <w:contextualSpacing w:val="0"/>
              <w:outlineLvl w:val="2"/>
            </w:pPr>
            <w:r>
              <w:t>ingreso: diciembre-2000</w:t>
            </w:r>
            <w:r w:rsidR="00F61DF9" w:rsidRPr="00FD7C80">
              <w:rPr>
                <w:lang w:bidi="es-ES"/>
              </w:rPr>
              <w:t xml:space="preserve"> – </w:t>
            </w:r>
            <w:r>
              <w:t>egreso: agosto-2005</w:t>
            </w:r>
          </w:p>
          <w:p w14:paraId="77C2843B" w14:textId="0D43E7AC" w:rsidR="00F61DF9" w:rsidRPr="00FD7C80" w:rsidRDefault="000420EE" w:rsidP="00F61DF9">
            <w:pPr>
              <w:pStyle w:val="Ttulo2"/>
              <w:contextualSpacing w:val="0"/>
              <w:outlineLvl w:val="1"/>
            </w:pPr>
            <w:r>
              <w:t>repositor</w:t>
            </w:r>
            <w:r w:rsidR="00F61DF9" w:rsidRPr="00FD7C80">
              <w:rPr>
                <w:lang w:bidi="es-ES"/>
              </w:rPr>
              <w:t xml:space="preserve">, </w:t>
            </w:r>
            <w:r>
              <w:rPr>
                <w:rStyle w:val="Referenciasutil"/>
              </w:rPr>
              <w:t>bimbo</w:t>
            </w:r>
          </w:p>
          <w:p w14:paraId="7C57C02B" w14:textId="5C4D57A1" w:rsidR="00F61DF9" w:rsidRPr="00FD7C80" w:rsidRDefault="000420EE" w:rsidP="00F61DF9">
            <w:r w:rsidRPr="000420EE">
              <w:rPr>
                <w:noProof/>
              </w:rPr>
              <w:drawing>
                <wp:inline distT="0" distB="0" distL="0" distR="0" wp14:anchorId="1BA99BE0" wp14:editId="455041A4">
                  <wp:extent cx="5728970" cy="2398395"/>
                  <wp:effectExtent l="0" t="0" r="0" b="190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8970" cy="2398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alias w:val="Educación:"/>
        <w:tag w:val="Formación:"/>
        <w:id w:val="-1908763273"/>
        <w:placeholder>
          <w:docPart w:val="B2682E46061442AD8791CA12610943F1"/>
        </w:placeholder>
        <w:temporary/>
        <w:showingPlcHdr/>
        <w15:appearance w15:val="hidden"/>
      </w:sdtPr>
      <w:sdtEndPr/>
      <w:sdtContent>
        <w:p w14:paraId="7DA83D65" w14:textId="77777777" w:rsidR="00DA59AA" w:rsidRPr="00FD7C80" w:rsidRDefault="00DA59AA" w:rsidP="0097790C">
          <w:pPr>
            <w:pStyle w:val="Ttulo1"/>
          </w:pPr>
          <w:r w:rsidRPr="00FD7C80">
            <w:rPr>
              <w:lang w:bidi="es-ES"/>
            </w:rPr>
            <w:t>Educación</w:t>
          </w:r>
        </w:p>
      </w:sdtContent>
    </w:sdt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1D0BF1" w:rsidRPr="00FD7C80" w14:paraId="3A1CB47F" w14:textId="77777777" w:rsidTr="00D66A52">
        <w:tc>
          <w:tcPr>
            <w:tcW w:w="9355" w:type="dxa"/>
          </w:tcPr>
          <w:p w14:paraId="3A48526A" w14:textId="77777777" w:rsidR="001D0BF1" w:rsidRPr="00FD7C80" w:rsidRDefault="00C87A2C" w:rsidP="001D0BF1">
            <w:pPr>
              <w:pStyle w:val="Ttulo3"/>
              <w:contextualSpacing w:val="0"/>
              <w:outlineLvl w:val="2"/>
            </w:pPr>
            <w:sdt>
              <w:sdtPr>
                <w:alias w:val="Escriba el mes de la universidad 1:"/>
                <w:tag w:val="Escriba el mes de la universidad 1:"/>
                <w:id w:val="1364630836"/>
                <w:placeholder>
                  <w:docPart w:val="52352801034C469D84669E343B76402E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FD7C80">
                  <w:rPr>
                    <w:lang w:bidi="es-ES"/>
                  </w:rPr>
                  <w:t>Mes</w:t>
                </w:r>
              </w:sdtContent>
            </w:sdt>
            <w:r w:rsidR="001D0BF1" w:rsidRPr="00FD7C80">
              <w:rPr>
                <w:lang w:bidi="es-ES"/>
              </w:rPr>
              <w:t xml:space="preserve"> </w:t>
            </w:r>
            <w:sdt>
              <w:sdtPr>
                <w:alias w:val="Escriba el año de la universidad 1:"/>
                <w:tag w:val="Escriba el año de la universidad 1:"/>
                <w:id w:val="871491248"/>
                <w:placeholder>
                  <w:docPart w:val="EFE7E0F4C9064C308BFE23B03F35EB0C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FD7C80">
                  <w:rPr>
                    <w:lang w:bidi="es-ES"/>
                  </w:rPr>
                  <w:t>Año</w:t>
                </w:r>
              </w:sdtContent>
            </w:sdt>
          </w:p>
          <w:p w14:paraId="038E76C4" w14:textId="77777777" w:rsidR="001D0BF1" w:rsidRPr="00FD7C80" w:rsidRDefault="00C87A2C" w:rsidP="001D0BF1">
            <w:pPr>
              <w:pStyle w:val="Ttulo2"/>
              <w:contextualSpacing w:val="0"/>
              <w:outlineLvl w:val="1"/>
            </w:pPr>
            <w:sdt>
              <w:sdtPr>
                <w:alias w:val="Escriba el nombre del grado 1:"/>
                <w:tag w:val="Escriba el nombre del grado 1:"/>
                <w:id w:val="-769307449"/>
                <w:placeholder>
                  <w:docPart w:val="8B10D80C22CC4D64B6F416730DEE76BA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FD7C80">
                  <w:rPr>
                    <w:lang w:bidi="es-ES"/>
                  </w:rPr>
                  <w:t>Nombre del grado</w:t>
                </w:r>
              </w:sdtContent>
            </w:sdt>
            <w:r w:rsidR="001D0BF1" w:rsidRPr="00FD7C80">
              <w:rPr>
                <w:lang w:bidi="es-ES"/>
              </w:rPr>
              <w:t xml:space="preserve">, </w:t>
            </w:r>
            <w:sdt>
              <w:sdtPr>
                <w:rPr>
                  <w:rStyle w:val="Referenciasutil"/>
                </w:rPr>
                <w:alias w:val="Escriba la universidad 1:"/>
                <w:tag w:val="Escriba la universidad 1:"/>
                <w:id w:val="-1275936649"/>
                <w:placeholder>
                  <w:docPart w:val="87783EECC7004D6392CDD553D79324D8"/>
                </w:placeholder>
                <w:temporary/>
                <w:showingPlcHdr/>
                <w15:appearance w15:val="hidden"/>
              </w:sdtPr>
              <w:sdtEndPr>
                <w:rPr>
                  <w:rStyle w:val="Fuentedeprrafopredeter"/>
                  <w:b/>
                  <w:smallCaps w:val="0"/>
                  <w:color w:val="1D824C" w:themeColor="accent1"/>
                </w:rPr>
              </w:sdtEndPr>
              <w:sdtContent>
                <w:r w:rsidR="001D0BF1" w:rsidRPr="00FD7C80">
                  <w:rPr>
                    <w:rStyle w:val="Referenciasutil"/>
                    <w:lang w:bidi="es-ES"/>
                  </w:rPr>
                  <w:t>Universidad</w:t>
                </w:r>
              </w:sdtContent>
            </w:sdt>
          </w:p>
          <w:sdt>
            <w:sdtPr>
              <w:alias w:val="Escriba los detalles de la formación 1:"/>
              <w:tag w:val="Escriba los detalles de la formación 1:"/>
              <w:id w:val="199909898"/>
              <w:placeholder>
                <w:docPart w:val="CCD17FD9F56B49A5B12A7D8BCC3EBE7A"/>
              </w:placeholder>
              <w:temporary/>
              <w:showingPlcHdr/>
              <w15:appearance w15:val="hidden"/>
            </w:sdtPr>
            <w:sdtEndPr/>
            <w:sdtContent>
              <w:p w14:paraId="0B6EF0E8" w14:textId="77777777" w:rsidR="007538DC" w:rsidRPr="00FD7C80" w:rsidRDefault="001D0BF1" w:rsidP="007538DC">
                <w:pPr>
                  <w:contextualSpacing w:val="0"/>
                </w:pPr>
                <w:r w:rsidRPr="00FD7C80">
                  <w:rPr>
                    <w:lang w:bidi="es-ES"/>
                  </w:rPr>
                  <w:t>Puede presumir de sus buenas notas y mencionar las recompensas y honores recibidos. No dude en comentar brevemente sus tareas actuales.</w:t>
                </w:r>
              </w:p>
            </w:sdtContent>
          </w:sdt>
        </w:tc>
      </w:tr>
      <w:tr w:rsidR="00F61DF9" w:rsidRPr="00FD7C80" w14:paraId="094A36AF" w14:textId="77777777" w:rsidTr="00F61DF9">
        <w:tc>
          <w:tcPr>
            <w:tcW w:w="9355" w:type="dxa"/>
            <w:tcMar>
              <w:top w:w="216" w:type="dxa"/>
            </w:tcMar>
          </w:tcPr>
          <w:p w14:paraId="7A453929" w14:textId="77777777" w:rsidR="00F61DF9" w:rsidRPr="00FD7C80" w:rsidRDefault="00C87A2C" w:rsidP="00F61DF9">
            <w:pPr>
              <w:pStyle w:val="Ttulo3"/>
              <w:contextualSpacing w:val="0"/>
              <w:outlineLvl w:val="2"/>
            </w:pPr>
            <w:sdt>
              <w:sdtPr>
                <w:alias w:val="Escriba el mes de la universidad 2:"/>
                <w:tag w:val="Escriba el mes de la universidad 2:"/>
                <w:id w:val="-699555678"/>
                <w:placeholder>
                  <w:docPart w:val="DB7E32637C00492EA868E21E063C5C89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FD7C80">
                  <w:rPr>
                    <w:lang w:bidi="es-ES"/>
                  </w:rPr>
                  <w:t>Mes</w:t>
                </w:r>
              </w:sdtContent>
            </w:sdt>
            <w:r w:rsidR="00F61DF9" w:rsidRPr="00FD7C80">
              <w:rPr>
                <w:lang w:bidi="es-ES"/>
              </w:rPr>
              <w:t xml:space="preserve"> </w:t>
            </w:r>
            <w:sdt>
              <w:sdtPr>
                <w:alias w:val="Escriba el año de la universidad 2:"/>
                <w:tag w:val="Escriba el año de la universidad 2:"/>
                <w:id w:val="-921796915"/>
                <w:placeholder>
                  <w:docPart w:val="62BA6BE623AA4D18850E7052D4075145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FD7C80">
                  <w:rPr>
                    <w:lang w:bidi="es-ES"/>
                  </w:rPr>
                  <w:t>Año</w:t>
                </w:r>
              </w:sdtContent>
            </w:sdt>
          </w:p>
          <w:p w14:paraId="4CAECF9B" w14:textId="77777777" w:rsidR="00F61DF9" w:rsidRPr="00FD7C80" w:rsidRDefault="00C87A2C" w:rsidP="00F61DF9">
            <w:pPr>
              <w:pStyle w:val="Ttulo2"/>
              <w:contextualSpacing w:val="0"/>
              <w:outlineLvl w:val="1"/>
            </w:pPr>
            <w:sdt>
              <w:sdtPr>
                <w:alias w:val="Escriba el nombre del grado 2:"/>
                <w:tag w:val="Escriba el nombre del grado 2:"/>
                <w:id w:val="-736860556"/>
                <w:placeholder>
                  <w:docPart w:val="F06CC15FBC4246D3A5A85FAB18973CF3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FD7C80">
                  <w:rPr>
                    <w:lang w:bidi="es-ES"/>
                  </w:rPr>
                  <w:t>Nombre del grado</w:t>
                </w:r>
              </w:sdtContent>
            </w:sdt>
            <w:r w:rsidR="00F61DF9" w:rsidRPr="00FD7C80">
              <w:rPr>
                <w:lang w:bidi="es-ES"/>
              </w:rPr>
              <w:t xml:space="preserve">, </w:t>
            </w:r>
            <w:sdt>
              <w:sdtPr>
                <w:rPr>
                  <w:rStyle w:val="Referenciasutil"/>
                </w:rPr>
                <w:alias w:val="Escriba la universidad 2:"/>
                <w:tag w:val="Escriba la universidad 2:"/>
                <w:id w:val="-1155142193"/>
                <w:placeholder>
                  <w:docPart w:val="7BE4C7B664E84C819025CA544C8C8FA7"/>
                </w:placeholder>
                <w:temporary/>
                <w:showingPlcHdr/>
                <w15:appearance w15:val="hidden"/>
              </w:sdtPr>
              <w:sdtEndPr>
                <w:rPr>
                  <w:rStyle w:val="Fuentedeprrafopredeter"/>
                  <w:b/>
                  <w:smallCaps w:val="0"/>
                  <w:color w:val="1D824C" w:themeColor="accent1"/>
                </w:rPr>
              </w:sdtEndPr>
              <w:sdtContent>
                <w:r w:rsidR="00F61DF9" w:rsidRPr="00FD7C80">
                  <w:rPr>
                    <w:rStyle w:val="Referenciasutil"/>
                    <w:lang w:bidi="es-ES"/>
                  </w:rPr>
                  <w:t>Universidad</w:t>
                </w:r>
              </w:sdtContent>
            </w:sdt>
          </w:p>
          <w:sdt>
            <w:sdtPr>
              <w:alias w:val="Escriba los detalles de la formación 2:"/>
              <w:tag w:val="Escriba los detalles de la formación 2:"/>
              <w:id w:val="-1806999294"/>
              <w:placeholder>
                <w:docPart w:val="84291BBFBF5B40AF99BBFA0697E3593F"/>
              </w:placeholder>
              <w:temporary/>
              <w:showingPlcHdr/>
              <w15:appearance w15:val="hidden"/>
            </w:sdtPr>
            <w:sdtEndPr/>
            <w:sdtContent>
              <w:p w14:paraId="695F54EF" w14:textId="77777777" w:rsidR="00F61DF9" w:rsidRPr="00FD7C80" w:rsidRDefault="00F61DF9" w:rsidP="00F61DF9">
                <w:r w:rsidRPr="00FD7C80">
                  <w:rPr>
                    <w:lang w:bidi="es-ES"/>
                  </w:rPr>
                  <w:t>Puede presumir de sus buenas notas y mencionar las recompensas y honores recibidos. No dude en comentar brevemente sus tareas actuales.</w:t>
                </w:r>
              </w:p>
            </w:sdtContent>
          </w:sdt>
        </w:tc>
      </w:tr>
    </w:tbl>
    <w:sdt>
      <w:sdtPr>
        <w:alias w:val="Aptitudes:"/>
        <w:tag w:val="Aptitudes:"/>
        <w:id w:val="-1392877668"/>
        <w:placeholder>
          <w:docPart w:val="6B5AE4C4DAD44EC9A2E7C573B870DC55"/>
        </w:placeholder>
        <w:temporary/>
        <w:showingPlcHdr/>
        <w15:appearance w15:val="hidden"/>
      </w:sdtPr>
      <w:sdtEndPr/>
      <w:sdtContent>
        <w:p w14:paraId="7F209397" w14:textId="77777777" w:rsidR="00486277" w:rsidRPr="00FD7C80" w:rsidRDefault="00486277" w:rsidP="00486277">
          <w:pPr>
            <w:pStyle w:val="Ttulo1"/>
          </w:pPr>
          <w:r w:rsidRPr="00FD7C80">
            <w:rPr>
              <w:lang w:bidi="es-ES"/>
            </w:rPr>
            <w:t>Aptitudes</w:t>
          </w:r>
        </w:p>
      </w:sdtContent>
    </w:sdt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"/>
      </w:tblPr>
      <w:tblGrid>
        <w:gridCol w:w="4410"/>
        <w:gridCol w:w="4616"/>
      </w:tblGrid>
      <w:tr w:rsidR="003A0632" w:rsidRPr="00FD7C80" w14:paraId="6FFC9DFE" w14:textId="77777777" w:rsidTr="00DE2EA9">
        <w:tc>
          <w:tcPr>
            <w:tcW w:w="4410" w:type="dxa"/>
          </w:tcPr>
          <w:sdt>
            <w:sdtPr>
              <w:alias w:val="Escriba sus aptitudes (1):"/>
              <w:tag w:val="Escriba sus aptitudes (1):"/>
              <w:id w:val="250322692"/>
              <w:placeholder>
                <w:docPart w:val="B9731D034FB041A9A8BDFC9A30B4553E"/>
              </w:placeholder>
              <w:temporary/>
              <w:showingPlcHdr/>
              <w15:appearance w15:val="hidden"/>
            </w:sdtPr>
            <w:sdtEndPr/>
            <w:sdtContent>
              <w:p w14:paraId="1FCAF4A7" w14:textId="77777777" w:rsidR="001E3120" w:rsidRPr="00FD7C80" w:rsidRDefault="003A0632" w:rsidP="006E1507">
                <w:pPr>
                  <w:pStyle w:val="Listaconvietas"/>
                  <w:contextualSpacing w:val="0"/>
                </w:pPr>
                <w:r w:rsidRPr="00FD7C80">
                  <w:rPr>
                    <w:lang w:bidi="es-ES"/>
                  </w:rPr>
                  <w:t>Enumere sus puntos fuertes que sean relevantes para el puesto al que aspira</w:t>
                </w:r>
              </w:p>
            </w:sdtContent>
          </w:sdt>
          <w:sdt>
            <w:sdtPr>
              <w:alias w:val="Escriba sus aptitudes (2):"/>
              <w:tag w:val="Escriba sus aptitudes (2):"/>
              <w:id w:val="1188019400"/>
              <w:placeholder>
                <w:docPart w:val="A144F961FF5141EAB874B4412FA90829"/>
              </w:placeholder>
              <w:temporary/>
              <w:showingPlcHdr/>
              <w15:appearance w15:val="hidden"/>
            </w:sdtPr>
            <w:sdtEndPr/>
            <w:sdtContent>
              <w:p w14:paraId="48187A9E" w14:textId="77777777" w:rsidR="001F4E6D" w:rsidRPr="00FD7C80" w:rsidRDefault="001F4E6D" w:rsidP="006E1507">
                <w:pPr>
                  <w:pStyle w:val="Listaconvietas"/>
                  <w:contextualSpacing w:val="0"/>
                </w:pPr>
                <w:r w:rsidRPr="00FD7C80">
                  <w:rPr>
                    <w:lang w:bidi="es-ES"/>
                  </w:rPr>
                  <w:t>Indique uno de sus puntos fuertes</w:t>
                </w:r>
              </w:p>
            </w:sdtContent>
          </w:sdt>
        </w:tc>
        <w:tc>
          <w:tcPr>
            <w:tcW w:w="4616" w:type="dxa"/>
            <w:tcMar>
              <w:left w:w="360" w:type="dxa"/>
            </w:tcMar>
          </w:tcPr>
          <w:sdt>
            <w:sdtPr>
              <w:alias w:val="Escriba sus aptitudes (3):"/>
              <w:tag w:val="Escriba sus aptitudes (3):"/>
              <w:id w:val="-1107503302"/>
              <w:placeholder>
                <w:docPart w:val="A3CF9D096E034E39ABA5BCC83495BF7C"/>
              </w:placeholder>
              <w:temporary/>
              <w:showingPlcHdr/>
              <w15:appearance w15:val="hidden"/>
            </w:sdtPr>
            <w:sdtEndPr/>
            <w:sdtContent>
              <w:p w14:paraId="6E24D1F8" w14:textId="77777777" w:rsidR="003A0632" w:rsidRPr="00FD7C80" w:rsidRDefault="003A0632" w:rsidP="006E1507">
                <w:pPr>
                  <w:pStyle w:val="Listaconvietas"/>
                  <w:contextualSpacing w:val="0"/>
                </w:pPr>
                <w:r w:rsidRPr="00FD7C80">
                  <w:rPr>
                    <w:lang w:bidi="es-ES"/>
                  </w:rPr>
                  <w:t>Indique uno de sus puntos fuertes</w:t>
                </w:r>
              </w:p>
            </w:sdtContent>
          </w:sdt>
          <w:sdt>
            <w:sdtPr>
              <w:alias w:val="Escriba sus aptitudes (4):"/>
              <w:tag w:val="Escriba sus aptitudes (4):"/>
              <w:id w:val="-718748817"/>
              <w:placeholder>
                <w:docPart w:val="E820504F7948423BAF3F3CD95BAD89EF"/>
              </w:placeholder>
              <w:temporary/>
              <w:showingPlcHdr/>
              <w15:appearance w15:val="hidden"/>
            </w:sdtPr>
            <w:sdtEndPr/>
            <w:sdtContent>
              <w:p w14:paraId="1597F761" w14:textId="77777777" w:rsidR="001E3120" w:rsidRPr="00FD7C80" w:rsidRDefault="001E3120" w:rsidP="006E1507">
                <w:pPr>
                  <w:pStyle w:val="Listaconvietas"/>
                  <w:contextualSpacing w:val="0"/>
                </w:pPr>
                <w:r w:rsidRPr="00FD7C80">
                  <w:rPr>
                    <w:lang w:bidi="es-ES"/>
                  </w:rPr>
                  <w:t>Indique uno de sus puntos fuertes</w:t>
                </w:r>
              </w:p>
            </w:sdtContent>
          </w:sdt>
          <w:sdt>
            <w:sdtPr>
              <w:alias w:val="Escriba sus aptitudes (5):"/>
              <w:tag w:val="Escriba sus aptitudes (5):"/>
              <w:id w:val="-335767185"/>
              <w:placeholder>
                <w:docPart w:val="59A33AC6B07A415092ED5036110A0F71"/>
              </w:placeholder>
              <w:temporary/>
              <w:showingPlcHdr/>
              <w15:appearance w15:val="hidden"/>
            </w:sdtPr>
            <w:sdtEndPr/>
            <w:sdtContent>
              <w:p w14:paraId="01FA0774" w14:textId="77777777" w:rsidR="001E3120" w:rsidRPr="00FD7C80" w:rsidRDefault="001E3120" w:rsidP="006E1507">
                <w:pPr>
                  <w:pStyle w:val="Listaconvietas"/>
                  <w:contextualSpacing w:val="0"/>
                </w:pPr>
                <w:r w:rsidRPr="00FD7C80">
                  <w:rPr>
                    <w:lang w:bidi="es-ES"/>
                  </w:rPr>
                  <w:t>Indique uno de sus puntos fuertes</w:t>
                </w:r>
              </w:p>
            </w:sdtContent>
          </w:sdt>
        </w:tc>
      </w:tr>
    </w:tbl>
    <w:sdt>
      <w:sdtPr>
        <w:alias w:val="Actividades:"/>
        <w:tag w:val="Actividades:"/>
        <w:id w:val="1223332893"/>
        <w:placeholder>
          <w:docPart w:val="3E7E7ACCDD314BFD8093A3FA5AD7952D"/>
        </w:placeholder>
        <w:temporary/>
        <w:showingPlcHdr/>
        <w15:appearance w15:val="hidden"/>
      </w:sdtPr>
      <w:sdtEndPr/>
      <w:sdtContent>
        <w:p w14:paraId="49460399" w14:textId="77777777" w:rsidR="00AD782D" w:rsidRPr="00FD7C80" w:rsidRDefault="0062312F" w:rsidP="0062312F">
          <w:pPr>
            <w:pStyle w:val="Ttulo1"/>
          </w:pPr>
          <w:r w:rsidRPr="00FD7C80">
            <w:rPr>
              <w:lang w:bidi="es-ES"/>
            </w:rPr>
            <w:t>Actividades</w:t>
          </w:r>
        </w:p>
      </w:sdtContent>
    </w:sdt>
    <w:p w14:paraId="1E04EBC3" w14:textId="77777777" w:rsidR="00B51D1B" w:rsidRPr="00FD7C80" w:rsidRDefault="00C87A2C" w:rsidP="006E1507">
      <w:sdt>
        <w:sdtPr>
          <w:alias w:val="Escriba la descripción de las actividades:"/>
          <w:tag w:val="Escriba la descripción de las actividades:"/>
          <w:id w:val="1367566198"/>
          <w:placeholder>
            <w:docPart w:val="FCFB0BA34A774B54AE10EFB42919365A"/>
          </w:placeholder>
          <w:temporary/>
          <w:showingPlcHdr/>
          <w15:appearance w15:val="hidden"/>
        </w:sdtPr>
        <w:sdtEndPr/>
        <w:sdtContent>
          <w:r w:rsidR="0062312F" w:rsidRPr="00FD7C80">
            <w:rPr>
              <w:lang w:bidi="es-ES"/>
            </w:rPr>
            <w:t>En esta sección puede destacar sus aficiones y actividades, siempre que sean relevantes, y cómo se relaciona con los demás. Es buena idea incluir aquí sus experiencia</w:t>
          </w:r>
          <w:r w:rsidR="00FD3D13" w:rsidRPr="00FD7C80">
            <w:rPr>
              <w:lang w:bidi="es-ES"/>
            </w:rPr>
            <w:t>s</w:t>
          </w:r>
          <w:r w:rsidR="0062312F" w:rsidRPr="00FD7C80">
            <w:rPr>
              <w:lang w:bidi="es-ES"/>
            </w:rPr>
            <w:t xml:space="preserve"> de liderazgo y voluntariado. También puede añadir otros aspectos positivos como publicaciones, certificados o el dominio de idiomas, entre otros.</w:t>
          </w:r>
        </w:sdtContent>
      </w:sdt>
    </w:p>
    <w:sectPr w:rsidR="00B51D1B" w:rsidRPr="00FD7C80" w:rsidSect="002B4751">
      <w:footerReference w:type="default" r:id="rId9"/>
      <w:headerReference w:type="first" r:id="rId10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73C09" w14:textId="77777777" w:rsidR="00C064E6" w:rsidRDefault="00C064E6" w:rsidP="0068194B">
      <w:r>
        <w:separator/>
      </w:r>
    </w:p>
    <w:p w14:paraId="5196EC3A" w14:textId="77777777" w:rsidR="00C064E6" w:rsidRDefault="00C064E6"/>
    <w:p w14:paraId="25F14770" w14:textId="77777777" w:rsidR="00C064E6" w:rsidRDefault="00C064E6"/>
  </w:endnote>
  <w:endnote w:type="continuationSeparator" w:id="0">
    <w:p w14:paraId="3A63240D" w14:textId="77777777" w:rsidR="00C064E6" w:rsidRDefault="00C064E6" w:rsidP="0068194B">
      <w:r>
        <w:continuationSeparator/>
      </w:r>
    </w:p>
    <w:p w14:paraId="086AD793" w14:textId="77777777" w:rsidR="00C064E6" w:rsidRDefault="00C064E6"/>
    <w:p w14:paraId="05DCD582" w14:textId="77777777" w:rsidR="00C064E6" w:rsidRDefault="00C064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9E8615" w14:textId="77777777" w:rsidR="002B2958" w:rsidRPr="00D917FC" w:rsidRDefault="002B2958">
        <w:pPr>
          <w:pStyle w:val="Piedepgina"/>
          <w:rPr>
            <w:lang w:val="es-ES_tradnl"/>
          </w:rPr>
        </w:pPr>
        <w:r w:rsidRPr="00D917FC">
          <w:rPr>
            <w:lang w:val="es-ES_tradnl" w:bidi="es-ES"/>
          </w:rPr>
          <w:fldChar w:fldCharType="begin"/>
        </w:r>
        <w:r w:rsidRPr="00D917FC">
          <w:rPr>
            <w:lang w:val="es-ES_tradnl" w:bidi="es-ES"/>
          </w:rPr>
          <w:instrText xml:space="preserve"> PAGE   \* MERGEFORMAT </w:instrText>
        </w:r>
        <w:r w:rsidRPr="00D917FC">
          <w:rPr>
            <w:lang w:val="es-ES_tradnl" w:bidi="es-ES"/>
          </w:rPr>
          <w:fldChar w:fldCharType="separate"/>
        </w:r>
        <w:r w:rsidR="00DE2EA9" w:rsidRPr="00D917FC">
          <w:rPr>
            <w:noProof/>
            <w:lang w:val="es-ES_tradnl" w:bidi="es-ES"/>
          </w:rPr>
          <w:t>2</w:t>
        </w:r>
        <w:r w:rsidRPr="00D917FC"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54FE3" w14:textId="77777777" w:rsidR="00C064E6" w:rsidRDefault="00C064E6" w:rsidP="0068194B">
      <w:r>
        <w:separator/>
      </w:r>
    </w:p>
    <w:p w14:paraId="3B668C36" w14:textId="77777777" w:rsidR="00C064E6" w:rsidRDefault="00C064E6"/>
    <w:p w14:paraId="681DB7CD" w14:textId="77777777" w:rsidR="00C064E6" w:rsidRDefault="00C064E6"/>
  </w:footnote>
  <w:footnote w:type="continuationSeparator" w:id="0">
    <w:p w14:paraId="2BB7B456" w14:textId="77777777" w:rsidR="00C064E6" w:rsidRDefault="00C064E6" w:rsidP="0068194B">
      <w:r>
        <w:continuationSeparator/>
      </w:r>
    </w:p>
    <w:p w14:paraId="418E1C49" w14:textId="77777777" w:rsidR="00C064E6" w:rsidRDefault="00C064E6"/>
    <w:p w14:paraId="03DFFC95" w14:textId="77777777" w:rsidR="00C064E6" w:rsidRDefault="00C064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83D8B" w14:textId="77777777" w:rsidR="00236D54" w:rsidRPr="004E01EB" w:rsidRDefault="00F476C4" w:rsidP="005A1B10">
    <w:pPr>
      <w:pStyle w:val="Encabezado"/>
    </w:pPr>
    <w:r w:rsidRPr="004E01EB"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D3FC73E" wp14:editId="12CBA1F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5CFE557" id="Conector recto 5" o:spid="_x0000_s1026" alt="Línea de división de encabezad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E6"/>
    <w:rsid w:val="000001EF"/>
    <w:rsid w:val="00007322"/>
    <w:rsid w:val="00007728"/>
    <w:rsid w:val="00024584"/>
    <w:rsid w:val="00024730"/>
    <w:rsid w:val="000420EE"/>
    <w:rsid w:val="00055E95"/>
    <w:rsid w:val="0007021F"/>
    <w:rsid w:val="000B2BA5"/>
    <w:rsid w:val="000F2F8C"/>
    <w:rsid w:val="000F7E76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B62"/>
    <w:rsid w:val="005D4CC1"/>
    <w:rsid w:val="005F4B91"/>
    <w:rsid w:val="005F55D2"/>
    <w:rsid w:val="0062312F"/>
    <w:rsid w:val="00625F2C"/>
    <w:rsid w:val="006541C2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24A0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064E6"/>
    <w:rsid w:val="00C47FA6"/>
    <w:rsid w:val="00C57FC6"/>
    <w:rsid w:val="00C66A7D"/>
    <w:rsid w:val="00C779DA"/>
    <w:rsid w:val="00C814F7"/>
    <w:rsid w:val="00C87A2C"/>
    <w:rsid w:val="00CA4B4D"/>
    <w:rsid w:val="00CB35C3"/>
    <w:rsid w:val="00CD323D"/>
    <w:rsid w:val="00CE4030"/>
    <w:rsid w:val="00CE64B3"/>
    <w:rsid w:val="00CF1A49"/>
    <w:rsid w:val="00D0630C"/>
    <w:rsid w:val="00D12FCF"/>
    <w:rsid w:val="00D243A9"/>
    <w:rsid w:val="00D305E5"/>
    <w:rsid w:val="00D37CD3"/>
    <w:rsid w:val="00D66A52"/>
    <w:rsid w:val="00D66EFA"/>
    <w:rsid w:val="00D72A2D"/>
    <w:rsid w:val="00D917FC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7C8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D899D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7FC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917FC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styleId="Tablaconcuadrcula1clara">
    <w:name w:val="Grid Table 1 Light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rsid w:val="00D917FC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styleId="Tablanormal1">
    <w:name w:val="Plain Table 1"/>
    <w:basedOn w:val="Tablanormal"/>
    <w:uiPriority w:val="41"/>
    <w:rsid w:val="00D917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917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917F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917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917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D917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D917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D917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styleId="Mencionar">
    <w:name w:val="Mention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styleId="Hashtag">
    <w:name w:val="Hashtag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Hipervnculointeligente">
    <w:name w:val="Smart Hyperlink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Local\Microsoft\Office\16.0\DTS\es-ES%7b0B064E13-1BE1-406B-BA78-0859918801C2%7d\%7b85BF17F3-583C-4431-88E5-BD84BF9CD15A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EABB6ED227F472A901655DFFBF63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1FF86-3CC6-4150-ABB7-6C3B0CFDCAD4}"/>
      </w:docPartPr>
      <w:docPartBody>
        <w:p w:rsidR="00000000" w:rsidRDefault="00DB0BDC">
          <w:pPr>
            <w:pStyle w:val="0EABB6ED227F472A901655DFFBF63156"/>
          </w:pPr>
          <w:r w:rsidRPr="00FD7C80">
            <w:rPr>
              <w:lang w:bidi="es-ES"/>
            </w:rPr>
            <w:t>·</w:t>
          </w:r>
        </w:p>
      </w:docPartBody>
    </w:docPart>
    <w:docPart>
      <w:docPartPr>
        <w:name w:val="141A802393424994BFC5E3CD52BFA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18CC9-5229-4389-A47A-53D376E1D4AC}"/>
      </w:docPartPr>
      <w:docPartBody>
        <w:p w:rsidR="00000000" w:rsidRDefault="00DB0BDC">
          <w:pPr>
            <w:pStyle w:val="141A802393424994BFC5E3CD52BFAA09"/>
          </w:pPr>
          <w:r w:rsidRPr="00FD7C80">
            <w:rPr>
              <w:lang w:bidi="es-ES"/>
            </w:rPr>
            <w:t>·</w:t>
          </w:r>
        </w:p>
      </w:docPartBody>
    </w:docPart>
    <w:docPart>
      <w:docPartPr>
        <w:name w:val="4F2A88B19786483EB05D3D9636D70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34031-07CF-4453-98D6-CB0A1C642202}"/>
      </w:docPartPr>
      <w:docPartBody>
        <w:p w:rsidR="00000000" w:rsidRDefault="00DB0BDC">
          <w:pPr>
            <w:pStyle w:val="4F2A88B19786483EB05D3D9636D70FDD"/>
          </w:pPr>
          <w:r w:rsidRPr="00FD7C80">
            <w:rPr>
              <w:lang w:bidi="es-ES"/>
            </w:rPr>
            <w:t>·</w:t>
          </w:r>
        </w:p>
      </w:docPartBody>
    </w:docPart>
    <w:docPart>
      <w:docPartPr>
        <w:name w:val="18149BD81EE943928AEE63E0F18D7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382F7-8ECC-4EBD-AD9B-7FB3B56C36CF}"/>
      </w:docPartPr>
      <w:docPartBody>
        <w:p w:rsidR="00000000" w:rsidRDefault="00DB0BDC">
          <w:pPr>
            <w:pStyle w:val="18149BD81EE943928AEE63E0F18D7BA3"/>
          </w:pPr>
          <w:r w:rsidRPr="00FD7C80">
            <w:rPr>
              <w:lang w:bidi="es-ES"/>
            </w:rPr>
            <w:t>Experiencia</w:t>
          </w:r>
        </w:p>
      </w:docPartBody>
    </w:docPart>
    <w:docPart>
      <w:docPartPr>
        <w:name w:val="B2682E46061442AD8791CA1261094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FF004-6776-436F-A254-098D0AAB178F}"/>
      </w:docPartPr>
      <w:docPartBody>
        <w:p w:rsidR="00000000" w:rsidRDefault="00DB0BDC">
          <w:pPr>
            <w:pStyle w:val="B2682E46061442AD8791CA12610943F1"/>
          </w:pPr>
          <w:r w:rsidRPr="00FD7C80">
            <w:rPr>
              <w:lang w:bidi="es-ES"/>
            </w:rPr>
            <w:t>Educación</w:t>
          </w:r>
        </w:p>
      </w:docPartBody>
    </w:docPart>
    <w:docPart>
      <w:docPartPr>
        <w:name w:val="52352801034C469D84669E343B764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C19C5-2457-4712-B1EC-FC778B82681D}"/>
      </w:docPartPr>
      <w:docPartBody>
        <w:p w:rsidR="00000000" w:rsidRDefault="00DB0BDC">
          <w:pPr>
            <w:pStyle w:val="52352801034C469D84669E343B76402E"/>
          </w:pPr>
          <w:r w:rsidRPr="00FD7C80">
            <w:rPr>
              <w:lang w:bidi="es-ES"/>
            </w:rPr>
            <w:t>Mes</w:t>
          </w:r>
        </w:p>
      </w:docPartBody>
    </w:docPart>
    <w:docPart>
      <w:docPartPr>
        <w:name w:val="EFE7E0F4C9064C308BFE23B03F35E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ED328-9818-405B-B1DD-C04293ACAD12}"/>
      </w:docPartPr>
      <w:docPartBody>
        <w:p w:rsidR="00000000" w:rsidRDefault="00DB0BDC">
          <w:pPr>
            <w:pStyle w:val="EFE7E0F4C9064C308BFE23B03F35EB0C"/>
          </w:pPr>
          <w:r w:rsidRPr="00FD7C80">
            <w:rPr>
              <w:lang w:bidi="es-ES"/>
            </w:rPr>
            <w:t>Año</w:t>
          </w:r>
        </w:p>
      </w:docPartBody>
    </w:docPart>
    <w:docPart>
      <w:docPartPr>
        <w:name w:val="8B10D80C22CC4D64B6F416730DEE7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A1040-C6ED-4B96-9B77-F2B48EAF534C}"/>
      </w:docPartPr>
      <w:docPartBody>
        <w:p w:rsidR="00000000" w:rsidRDefault="00DB0BDC">
          <w:pPr>
            <w:pStyle w:val="8B10D80C22CC4D64B6F416730DEE76BA"/>
          </w:pPr>
          <w:r w:rsidRPr="00FD7C80">
            <w:rPr>
              <w:lang w:bidi="es-ES"/>
            </w:rPr>
            <w:t>Nombre del grado</w:t>
          </w:r>
        </w:p>
      </w:docPartBody>
    </w:docPart>
    <w:docPart>
      <w:docPartPr>
        <w:name w:val="87783EECC7004D6392CDD553D7932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33FEE-43FB-4E7E-81EF-85F8E8D940D6}"/>
      </w:docPartPr>
      <w:docPartBody>
        <w:p w:rsidR="00000000" w:rsidRDefault="00DB0BDC">
          <w:pPr>
            <w:pStyle w:val="87783EECC7004D6392CDD553D79324D8"/>
          </w:pPr>
          <w:r w:rsidRPr="00FD7C80">
            <w:rPr>
              <w:rStyle w:val="Referenciasutil"/>
              <w:lang w:bidi="es-ES"/>
            </w:rPr>
            <w:t>Universidad</w:t>
          </w:r>
        </w:p>
      </w:docPartBody>
    </w:docPart>
    <w:docPart>
      <w:docPartPr>
        <w:name w:val="CCD17FD9F56B49A5B12A7D8BCC3EB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EDC55-F9C2-42C6-B3AC-B6B8A2FCF933}"/>
      </w:docPartPr>
      <w:docPartBody>
        <w:p w:rsidR="00000000" w:rsidRDefault="00DB0BDC">
          <w:pPr>
            <w:pStyle w:val="CCD17FD9F56B49A5B12A7D8BCC3EBE7A"/>
          </w:pPr>
          <w:r w:rsidRPr="00FD7C80">
            <w:rPr>
              <w:lang w:bidi="es-ES"/>
            </w:rPr>
            <w:t>Puede presumir de sus buenas notas y mencionar las recompensas y honores recibidos. No dude en comentar brevemente sus tareas actuales.</w:t>
          </w:r>
        </w:p>
      </w:docPartBody>
    </w:docPart>
    <w:docPart>
      <w:docPartPr>
        <w:name w:val="DB7E32637C00492EA868E21E063C5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8DD33-15DE-4BC6-BE96-C4C09AAF0035}"/>
      </w:docPartPr>
      <w:docPartBody>
        <w:p w:rsidR="00000000" w:rsidRDefault="00DB0BDC">
          <w:pPr>
            <w:pStyle w:val="DB7E32637C00492EA868E21E063C5C89"/>
          </w:pPr>
          <w:r w:rsidRPr="00FD7C80">
            <w:rPr>
              <w:lang w:bidi="es-ES"/>
            </w:rPr>
            <w:t>Mes</w:t>
          </w:r>
        </w:p>
      </w:docPartBody>
    </w:docPart>
    <w:docPart>
      <w:docPartPr>
        <w:name w:val="62BA6BE623AA4D18850E7052D4075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96373-28EE-4C18-9040-C4AB28DF0FCF}"/>
      </w:docPartPr>
      <w:docPartBody>
        <w:p w:rsidR="00000000" w:rsidRDefault="00DB0BDC">
          <w:pPr>
            <w:pStyle w:val="62BA6BE623AA4D18850E7052D4075145"/>
          </w:pPr>
          <w:r w:rsidRPr="00FD7C80">
            <w:rPr>
              <w:lang w:bidi="es-ES"/>
            </w:rPr>
            <w:t>Año</w:t>
          </w:r>
        </w:p>
      </w:docPartBody>
    </w:docPart>
    <w:docPart>
      <w:docPartPr>
        <w:name w:val="F06CC15FBC4246D3A5A85FAB18973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654AD-94A9-405F-8EA9-DDAA4E76C6A1}"/>
      </w:docPartPr>
      <w:docPartBody>
        <w:p w:rsidR="00000000" w:rsidRDefault="00DB0BDC">
          <w:pPr>
            <w:pStyle w:val="F06CC15FBC4246D3A5A85FAB18973CF3"/>
          </w:pPr>
          <w:r w:rsidRPr="00FD7C80">
            <w:rPr>
              <w:lang w:bidi="es-ES"/>
            </w:rPr>
            <w:t>Nombre del grado</w:t>
          </w:r>
        </w:p>
      </w:docPartBody>
    </w:docPart>
    <w:docPart>
      <w:docPartPr>
        <w:name w:val="7BE4C7B664E84C819025CA544C8C8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99460-86E4-435C-8774-A27771B7FCE2}"/>
      </w:docPartPr>
      <w:docPartBody>
        <w:p w:rsidR="00000000" w:rsidRDefault="00DB0BDC">
          <w:pPr>
            <w:pStyle w:val="7BE4C7B664E84C819025CA544C8C8FA7"/>
          </w:pPr>
          <w:r w:rsidRPr="00FD7C80">
            <w:rPr>
              <w:rStyle w:val="Referenciasutil"/>
              <w:lang w:bidi="es-ES"/>
            </w:rPr>
            <w:t>Universidad</w:t>
          </w:r>
        </w:p>
      </w:docPartBody>
    </w:docPart>
    <w:docPart>
      <w:docPartPr>
        <w:name w:val="84291BBFBF5B40AF99BBFA0697E35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B55F9-5805-4365-A460-C5820B1F705D}"/>
      </w:docPartPr>
      <w:docPartBody>
        <w:p w:rsidR="00000000" w:rsidRDefault="00DB0BDC">
          <w:pPr>
            <w:pStyle w:val="84291BBFBF5B40AF99BBFA0697E3593F"/>
          </w:pPr>
          <w:r w:rsidRPr="00FD7C80">
            <w:rPr>
              <w:lang w:bidi="es-ES"/>
            </w:rPr>
            <w:t>Puede presumir de sus buenas notas y mencionar las recompensas y honores recibidos. No dude en comentar brevemente sus tareas actuales.</w:t>
          </w:r>
        </w:p>
      </w:docPartBody>
    </w:docPart>
    <w:docPart>
      <w:docPartPr>
        <w:name w:val="6B5AE4C4DAD44EC9A2E7C573B870D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3405B-A679-4AEE-872D-724170511498}"/>
      </w:docPartPr>
      <w:docPartBody>
        <w:p w:rsidR="00000000" w:rsidRDefault="00DB0BDC">
          <w:pPr>
            <w:pStyle w:val="6B5AE4C4DAD44EC9A2E7C573B870DC55"/>
          </w:pPr>
          <w:r w:rsidRPr="00FD7C80">
            <w:rPr>
              <w:lang w:bidi="es-ES"/>
            </w:rPr>
            <w:t>Aptitudes</w:t>
          </w:r>
        </w:p>
      </w:docPartBody>
    </w:docPart>
    <w:docPart>
      <w:docPartPr>
        <w:name w:val="B9731D034FB041A9A8BDFC9A30B45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DCCF1-D4CD-45BC-ABAD-A7832E740504}"/>
      </w:docPartPr>
      <w:docPartBody>
        <w:p w:rsidR="00000000" w:rsidRDefault="00DB0BDC">
          <w:pPr>
            <w:pStyle w:val="B9731D034FB041A9A8BDFC9A30B4553E"/>
          </w:pPr>
          <w:r w:rsidRPr="00FD7C80">
            <w:rPr>
              <w:lang w:bidi="es-ES"/>
            </w:rPr>
            <w:t>Enumere sus puntos fuertes que sean relevantes para el puesto al que aspira</w:t>
          </w:r>
        </w:p>
      </w:docPartBody>
    </w:docPart>
    <w:docPart>
      <w:docPartPr>
        <w:name w:val="A144F961FF5141EAB874B4412FA90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C5B76-482B-453C-B2C2-F0ECC9EAA6B2}"/>
      </w:docPartPr>
      <w:docPartBody>
        <w:p w:rsidR="00000000" w:rsidRDefault="00DB0BDC">
          <w:pPr>
            <w:pStyle w:val="A144F961FF5141EAB874B4412FA90829"/>
          </w:pPr>
          <w:r w:rsidRPr="00FD7C80">
            <w:rPr>
              <w:lang w:bidi="es-ES"/>
            </w:rPr>
            <w:t>Indique uno de sus puntos fuertes</w:t>
          </w:r>
        </w:p>
      </w:docPartBody>
    </w:docPart>
    <w:docPart>
      <w:docPartPr>
        <w:name w:val="A3CF9D096E034E39ABA5BCC83495B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2CE2D-B7C3-4650-96EC-6F2E480B6F62}"/>
      </w:docPartPr>
      <w:docPartBody>
        <w:p w:rsidR="00000000" w:rsidRDefault="00DB0BDC">
          <w:pPr>
            <w:pStyle w:val="A3CF9D096E034E39ABA5BCC83495BF7C"/>
          </w:pPr>
          <w:r w:rsidRPr="00FD7C80">
            <w:rPr>
              <w:lang w:bidi="es-ES"/>
            </w:rPr>
            <w:t>Indique uno de sus puntos fuertes</w:t>
          </w:r>
        </w:p>
      </w:docPartBody>
    </w:docPart>
    <w:docPart>
      <w:docPartPr>
        <w:name w:val="E820504F7948423BAF3F3CD95BAD8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43EED-6D2F-470B-9C69-64E14E907C6E}"/>
      </w:docPartPr>
      <w:docPartBody>
        <w:p w:rsidR="00000000" w:rsidRDefault="00DB0BDC">
          <w:pPr>
            <w:pStyle w:val="E820504F7948423BAF3F3CD95BAD89EF"/>
          </w:pPr>
          <w:r w:rsidRPr="00FD7C80">
            <w:rPr>
              <w:lang w:bidi="es-ES"/>
            </w:rPr>
            <w:t>Indique uno de sus puntos fuertes</w:t>
          </w:r>
        </w:p>
      </w:docPartBody>
    </w:docPart>
    <w:docPart>
      <w:docPartPr>
        <w:name w:val="59A33AC6B07A415092ED5036110A0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6A233-D23C-4C30-B453-0E1FE55DC186}"/>
      </w:docPartPr>
      <w:docPartBody>
        <w:p w:rsidR="00000000" w:rsidRDefault="00DB0BDC">
          <w:pPr>
            <w:pStyle w:val="59A33AC6B07A415092ED5036110A0F71"/>
          </w:pPr>
          <w:r w:rsidRPr="00FD7C80">
            <w:rPr>
              <w:lang w:bidi="es-ES"/>
            </w:rPr>
            <w:t>Indique uno de sus puntos fuertes</w:t>
          </w:r>
        </w:p>
      </w:docPartBody>
    </w:docPart>
    <w:docPart>
      <w:docPartPr>
        <w:name w:val="3E7E7ACCDD314BFD8093A3FA5AD79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DE94D-1641-4D61-880D-C5C93A23133E}"/>
      </w:docPartPr>
      <w:docPartBody>
        <w:p w:rsidR="00000000" w:rsidRDefault="00DB0BDC">
          <w:pPr>
            <w:pStyle w:val="3E7E7ACCDD314BFD8093A3FA5AD7952D"/>
          </w:pPr>
          <w:r w:rsidRPr="00FD7C80">
            <w:rPr>
              <w:lang w:bidi="es-ES"/>
            </w:rPr>
            <w:t>Actividades</w:t>
          </w:r>
        </w:p>
      </w:docPartBody>
    </w:docPart>
    <w:docPart>
      <w:docPartPr>
        <w:name w:val="FCFB0BA34A774B54AE10EFB429193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E2B11-09CD-40A8-9C0B-E25190887CA7}"/>
      </w:docPartPr>
      <w:docPartBody>
        <w:p w:rsidR="00000000" w:rsidRDefault="00DB0BDC">
          <w:pPr>
            <w:pStyle w:val="FCFB0BA34A774B54AE10EFB42919365A"/>
          </w:pPr>
          <w:r w:rsidRPr="00FD7C80">
            <w:rPr>
              <w:lang w:bidi="es-ES"/>
            </w:rPr>
            <w:t>En esta sección puede destacar sus aficiones y actividades, siempre que sean relevantes, y cómo se relaciona con los demás. Es buena idea incluir aquí sus experiencias de liderazgo y voluntariado. También puede añadir otros aspectos positivos como publicaciones, certificados o el dominio de idiomas, entre otros.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B74F49740504DA4B298F3DCF10B1C01">
    <w:name w:val="BB74F49740504DA4B298F3DCF10B1C01"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A9DF55F5D4A345E6836E83D2F7686618">
    <w:name w:val="A9DF55F5D4A345E6836E83D2F7686618"/>
  </w:style>
  <w:style w:type="paragraph" w:customStyle="1" w:styleId="14FF580B22B2496E886FDB740F683CDF">
    <w:name w:val="14FF580B22B2496E886FDB740F683CDF"/>
  </w:style>
  <w:style w:type="paragraph" w:customStyle="1" w:styleId="0EABB6ED227F472A901655DFFBF63156">
    <w:name w:val="0EABB6ED227F472A901655DFFBF63156"/>
  </w:style>
  <w:style w:type="paragraph" w:customStyle="1" w:styleId="77EEBEE047D9415EB57C06BB8767E933">
    <w:name w:val="77EEBEE047D9415EB57C06BB8767E933"/>
  </w:style>
  <w:style w:type="paragraph" w:customStyle="1" w:styleId="9BE21BEC717D4DECA4267998657E2AE9">
    <w:name w:val="9BE21BEC717D4DECA4267998657E2AE9"/>
  </w:style>
  <w:style w:type="paragraph" w:customStyle="1" w:styleId="141A802393424994BFC5E3CD52BFAA09">
    <w:name w:val="141A802393424994BFC5E3CD52BFAA09"/>
  </w:style>
  <w:style w:type="paragraph" w:customStyle="1" w:styleId="1709E31B174A441F8CF24CC1906F7385">
    <w:name w:val="1709E31B174A441F8CF24CC1906F7385"/>
  </w:style>
  <w:style w:type="paragraph" w:customStyle="1" w:styleId="4F2A88B19786483EB05D3D9636D70FDD">
    <w:name w:val="4F2A88B19786483EB05D3D9636D70FDD"/>
  </w:style>
  <w:style w:type="paragraph" w:customStyle="1" w:styleId="FA0B5033255A4962B77ACFFB461C504B">
    <w:name w:val="FA0B5033255A4962B77ACFFB461C504B"/>
  </w:style>
  <w:style w:type="paragraph" w:customStyle="1" w:styleId="DE01407020AB4FA6B7B33BFAA387512E">
    <w:name w:val="DE01407020AB4FA6B7B33BFAA387512E"/>
  </w:style>
  <w:style w:type="paragraph" w:customStyle="1" w:styleId="18149BD81EE943928AEE63E0F18D7BA3">
    <w:name w:val="18149BD81EE943928AEE63E0F18D7BA3"/>
  </w:style>
  <w:style w:type="paragraph" w:customStyle="1" w:styleId="0F4F57C05E764EA2894BB3F4C69534C0">
    <w:name w:val="0F4F57C05E764EA2894BB3F4C69534C0"/>
  </w:style>
  <w:style w:type="paragraph" w:customStyle="1" w:styleId="D86A778CDFA54951A6586AE044BDE9F7">
    <w:name w:val="D86A778CDFA54951A6586AE044BDE9F7"/>
  </w:style>
  <w:style w:type="paragraph" w:customStyle="1" w:styleId="6FEFB7BC14BA4854BD24DDEDA768E20D">
    <w:name w:val="6FEFB7BC14BA4854BD24DDEDA768E20D"/>
  </w:style>
  <w:style w:type="character" w:styleId="Referenciasutil">
    <w:name w:val="Subtle Reference"/>
    <w:basedOn w:val="Fuentedeprrafopredeter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3B7B66B7128C4DA1AE24F8A6F03846E8">
    <w:name w:val="3B7B66B7128C4DA1AE24F8A6F03846E8"/>
  </w:style>
  <w:style w:type="paragraph" w:customStyle="1" w:styleId="5FFAE88B55C241AA895DAEAFFD6BF0FC">
    <w:name w:val="5FFAE88B55C241AA895DAEAFFD6BF0FC"/>
  </w:style>
  <w:style w:type="paragraph" w:customStyle="1" w:styleId="9AA542D6A7D84C3381FC69D75771F8C8">
    <w:name w:val="9AA542D6A7D84C3381FC69D75771F8C8"/>
  </w:style>
  <w:style w:type="paragraph" w:customStyle="1" w:styleId="F053C81D4FD747479BC15505E2A3CF6D">
    <w:name w:val="F053C81D4FD747479BC15505E2A3CF6D"/>
  </w:style>
  <w:style w:type="paragraph" w:customStyle="1" w:styleId="118B93E0E666463EAE91B0F555F890DB">
    <w:name w:val="118B93E0E666463EAE91B0F555F890DB"/>
  </w:style>
  <w:style w:type="paragraph" w:customStyle="1" w:styleId="01B3718C75C741208927113C291195E8">
    <w:name w:val="01B3718C75C741208927113C291195E8"/>
  </w:style>
  <w:style w:type="paragraph" w:customStyle="1" w:styleId="9512E81E9EE54D52898282E59BAA274A">
    <w:name w:val="9512E81E9EE54D52898282E59BAA274A"/>
  </w:style>
  <w:style w:type="paragraph" w:customStyle="1" w:styleId="B2682E46061442AD8791CA12610943F1">
    <w:name w:val="B2682E46061442AD8791CA12610943F1"/>
  </w:style>
  <w:style w:type="paragraph" w:customStyle="1" w:styleId="52352801034C469D84669E343B76402E">
    <w:name w:val="52352801034C469D84669E343B76402E"/>
  </w:style>
  <w:style w:type="paragraph" w:customStyle="1" w:styleId="EFE7E0F4C9064C308BFE23B03F35EB0C">
    <w:name w:val="EFE7E0F4C9064C308BFE23B03F35EB0C"/>
  </w:style>
  <w:style w:type="paragraph" w:customStyle="1" w:styleId="8B10D80C22CC4D64B6F416730DEE76BA">
    <w:name w:val="8B10D80C22CC4D64B6F416730DEE76BA"/>
  </w:style>
  <w:style w:type="paragraph" w:customStyle="1" w:styleId="87783EECC7004D6392CDD553D79324D8">
    <w:name w:val="87783EECC7004D6392CDD553D79324D8"/>
  </w:style>
  <w:style w:type="paragraph" w:customStyle="1" w:styleId="CCD17FD9F56B49A5B12A7D8BCC3EBE7A">
    <w:name w:val="CCD17FD9F56B49A5B12A7D8BCC3EBE7A"/>
  </w:style>
  <w:style w:type="paragraph" w:customStyle="1" w:styleId="DB7E32637C00492EA868E21E063C5C89">
    <w:name w:val="DB7E32637C00492EA868E21E063C5C89"/>
  </w:style>
  <w:style w:type="paragraph" w:customStyle="1" w:styleId="62BA6BE623AA4D18850E7052D4075145">
    <w:name w:val="62BA6BE623AA4D18850E7052D4075145"/>
  </w:style>
  <w:style w:type="paragraph" w:customStyle="1" w:styleId="F06CC15FBC4246D3A5A85FAB18973CF3">
    <w:name w:val="F06CC15FBC4246D3A5A85FAB18973CF3"/>
  </w:style>
  <w:style w:type="paragraph" w:customStyle="1" w:styleId="7BE4C7B664E84C819025CA544C8C8FA7">
    <w:name w:val="7BE4C7B664E84C819025CA544C8C8FA7"/>
  </w:style>
  <w:style w:type="paragraph" w:customStyle="1" w:styleId="84291BBFBF5B40AF99BBFA0697E3593F">
    <w:name w:val="84291BBFBF5B40AF99BBFA0697E3593F"/>
  </w:style>
  <w:style w:type="paragraph" w:customStyle="1" w:styleId="6B5AE4C4DAD44EC9A2E7C573B870DC55">
    <w:name w:val="6B5AE4C4DAD44EC9A2E7C573B870DC55"/>
  </w:style>
  <w:style w:type="paragraph" w:customStyle="1" w:styleId="B9731D034FB041A9A8BDFC9A30B4553E">
    <w:name w:val="B9731D034FB041A9A8BDFC9A30B4553E"/>
  </w:style>
  <w:style w:type="paragraph" w:customStyle="1" w:styleId="A144F961FF5141EAB874B4412FA90829">
    <w:name w:val="A144F961FF5141EAB874B4412FA90829"/>
  </w:style>
  <w:style w:type="paragraph" w:customStyle="1" w:styleId="A3CF9D096E034E39ABA5BCC83495BF7C">
    <w:name w:val="A3CF9D096E034E39ABA5BCC83495BF7C"/>
  </w:style>
  <w:style w:type="paragraph" w:customStyle="1" w:styleId="E820504F7948423BAF3F3CD95BAD89EF">
    <w:name w:val="E820504F7948423BAF3F3CD95BAD89EF"/>
  </w:style>
  <w:style w:type="paragraph" w:customStyle="1" w:styleId="59A33AC6B07A415092ED5036110A0F71">
    <w:name w:val="59A33AC6B07A415092ED5036110A0F71"/>
  </w:style>
  <w:style w:type="paragraph" w:customStyle="1" w:styleId="3E7E7ACCDD314BFD8093A3FA5AD7952D">
    <w:name w:val="3E7E7ACCDD314BFD8093A3FA5AD7952D"/>
  </w:style>
  <w:style w:type="paragraph" w:customStyle="1" w:styleId="FCFB0BA34A774B54AE10EFB42919365A">
    <w:name w:val="FCFB0BA34A774B54AE10EFB4291936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{85BF17F3-583C-4431-88E5-BD84BF9CD15A}tf16402488_win32.dotx</Template>
  <TotalTime>0</TotalTime>
  <Pages>2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2021-09-23T15:24:00Z</dcterms:created>
  <dcterms:modified xsi:type="dcterms:W3CDTF">2021-09-23T18:14:00Z</dcterms:modified>
  <cp:category/>
</cp:coreProperties>
</file>